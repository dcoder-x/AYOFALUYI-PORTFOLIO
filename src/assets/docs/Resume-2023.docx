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-1169035</wp:posOffset>
                </wp:positionH>
                <wp:positionV relativeFrom="paragraph">
                  <wp:posOffset>337820</wp:posOffset>
                </wp:positionV>
                <wp:extent cx="2255520" cy="14605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155" y="1328420"/>
                          <a:ext cx="2255520" cy="146050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黑体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</w:t>
                            </w:r>
                            <w:r>
                              <w:rPr>
                                <w:rFonts w:ascii="Arial" w:hAnsi="Arial" w:eastAsia="黑体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"mailto:ayofaluyi1@gmail.com?subject=Resume mail" </w:instrTex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ayofaluyi1@gmail.com</w: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left"/>
                              <w:rPr>
                                <w:rFonts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黑体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LinkedIn</w:t>
                            </w:r>
                            <w:r>
                              <w:rPr>
                                <w:rFonts w:ascii="Arial" w:hAnsi="Arial" w:eastAsia="黑体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"https://www.linkedin.com/in/ayomikun-faluyi-277252213/" </w:instrText>
                            </w:r>
                            <w:r>
                              <w:rPr>
                                <w:rFonts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Ayomikun Faluy</w:t>
                            </w:r>
                            <w:r>
                              <w:rPr>
                                <w:rStyle w:val="6"/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黑体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Phone:</w: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+2348135699050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黑体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Address:</w: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No 1, Oke Omisanjana  Area, Ado Ekiti, Nigeria.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黑体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Website:</w: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"https://ayofaluyi.onrender.com" </w:instrTex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https://ayofaluyi.onrender.com</w:t>
                            </w:r>
                            <w:r>
                              <w:rPr>
                                <w:rFonts w:hint="default" w:ascii="Arial" w:hAnsi="Arial" w:eastAsia="黑体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2.05pt;margin-top:26.6pt;height:115pt;width:177.6pt;z-index:251669504;mso-width-relative:page;mso-height-relative:page;" filled="f" stroked="f" coordsize="21600,21600" o:gfxdata="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tfhmfWAAAACwEAAA8AAAAAAAAAAQAgAAAAIgAAAGRycy9kb3ducmV2LnhtbFBLAQIUABQA&#10;AAAIAIdO4kDxsCIyZAIAAMMEAAAOAAAAAAAAAAEAIAAAACUBAABkcnMvZTJvRG9jLnhtbFBLBQYA&#10;AAAABgAGAFkBAAD7BQ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黑体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</w:t>
                      </w:r>
                      <w:r>
                        <w:rPr>
                          <w:rFonts w:ascii="Arial" w:hAnsi="Arial" w:eastAsia="黑体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"mailto:ayofaluyi1@gmail.com?subject=Resume mail" </w:instrText>
                      </w: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ayofaluyi1@gmail.com</w:t>
                      </w: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jc w:val="left"/>
                        <w:rPr>
                          <w:rFonts w:ascii="Arial" w:hAnsi="Arial" w:eastAsia="黑体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黑体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LinkedIn</w:t>
                      </w:r>
                      <w:r>
                        <w:rPr>
                          <w:rFonts w:ascii="Arial" w:hAnsi="Arial" w:eastAsia="黑体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Arial" w:hAnsi="Arial" w:eastAsia="黑体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eastAsia="黑体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Arial" w:hAnsi="Arial" w:eastAsia="黑体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"https://www.linkedin.com/in/ayomikun-faluyi-277252213/" </w:instrText>
                      </w:r>
                      <w:r>
                        <w:rPr>
                          <w:rFonts w:ascii="Arial" w:hAnsi="Arial" w:eastAsia="黑体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 w:eastAsia="黑体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Ayomikun Faluy</w:t>
                      </w:r>
                      <w:r>
                        <w:rPr>
                          <w:rStyle w:val="6"/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Arial" w:hAnsi="Arial" w:eastAsia="黑体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jc w:val="left"/>
                        <w:rPr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黑体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Phone:</w:t>
                      </w: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+2348135699050</w:t>
                      </w:r>
                    </w:p>
                    <w:p>
                      <w:pPr>
                        <w:jc w:val="left"/>
                        <w:rPr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黑体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Address:</w:t>
                      </w: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No 1, Oke Omisanjana  Area, Ado Ekiti, Nigeria.</w:t>
                      </w:r>
                    </w:p>
                    <w:p>
                      <w:pPr>
                        <w:jc w:val="left"/>
                        <w:rPr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黑体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Website:</w:t>
                      </w: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"https://ayofaluyi.onrender.com" </w:instrText>
                      </w: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https://ayofaluyi.onrender.com</w:t>
                      </w:r>
                      <w:r>
                        <w:rPr>
                          <w:rFonts w:hint="default" w:ascii="Arial" w:hAnsi="Arial" w:eastAsia="黑体" w:cs="Arial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8404860</wp:posOffset>
                </wp:positionV>
                <wp:extent cx="3343910" cy="1270"/>
                <wp:effectExtent l="0" t="15875" r="8890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910" cy="127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3pt;margin-top:661.8pt;height:0.1pt;width:263.3pt;z-index:251672576;mso-width-relative:page;mso-height-relative:page;" filled="f" stroked="t" coordsize="21600,21600" o:gfxdata="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PFNcjZAAAADQEA&#10;AA8AAAAAAAAAAQAgAAAAIgAAAGRycy9kb3ducmV2LnhtbFBLAQIUABQAAAAIAIdO4kAJQG/O4AEA&#10;AOQDAAAOAAAAAAAAAAEAIAAAACgBAABkcnMvZTJvRG9jLnhtbFBLBQYAAAAABgAGAFkBAAB6BQAA&#10;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8006080</wp:posOffset>
                </wp:positionV>
                <wp:extent cx="4780280" cy="160337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0280" cy="1603093"/>
                          <a:chOff x="0" y="0"/>
                          <a:chExt cx="3699982" cy="1603093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0" y="472992"/>
                            <a:ext cx="3699982" cy="11301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0" w:firstLineChars="100"/>
                                <w:jc w:val="left"/>
                                <w:rPr>
                                  <w:rFonts w:hint="default" w:eastAsia="Microsoft YaHei" w:cstheme="minorHAnsi"/>
                                  <w:color w:val="333F50" w:themeColor="text2" w:themeShade="BF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hint="default" w:eastAsia="Microsoft YaHei" w:cstheme="minorHAnsi"/>
                                  <w:color w:val="333F50" w:themeColor="text2" w:themeShade="BF"/>
                                  <w:szCs w:val="21"/>
                                  <w:lang w:val="en-US"/>
                                </w:rPr>
                                <w:t xml:space="preserve"> MERN stack, Website development , Backend and Database Design.</w:t>
                              </w:r>
                            </w:p>
                            <w:p>
                              <w:pPr>
                                <w:ind w:firstLine="210" w:firstLineChars="10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Cs w:val="21"/>
                                  <w:lang w:val="en-US"/>
                                </w:rPr>
                                <w:t>Javascript, Typescript, SCSS, Python, HTML5, CSS3,C#,</w:t>
                              </w:r>
                            </w:p>
                            <w:p>
                              <w:pPr>
                                <w:ind w:left="315" w:leftChars="100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Cs w:val="21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Cs w:val="21"/>
                                  <w:lang w:val="en-US"/>
                                </w:rPr>
                                <w:t>React JS, React native, Node JS, MongoDB, Context API, Tailwind,Socket.io, JWT, MERN,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Cs w:val="21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Cs w:val="2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84083" y="0"/>
                            <a:ext cx="3004457" cy="447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333F50" w:themeColor="text2" w:themeShade="BF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333F50" w:themeColor="text2" w:themeShade="BF"/>
                                  <w:sz w:val="30"/>
                                  <w:szCs w:val="30"/>
                                  <w:lang w:val="en-US"/>
                                </w:rPr>
                                <w:t>SKILLS AND TECHNOLOGIES</w:t>
                              </w:r>
                            </w:p>
                            <w:p>
                              <w:pPr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81.6pt;margin-top:630.4pt;height:126.25pt;width:376.4pt;z-index:251664384;mso-width-relative:page;mso-height-relative:page;" coordsize="3699982,1603093" o:gfxdata="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rmXQ6dsAAAANAQAADwAAAAAAAAABACAAAAAiAAAAZHJzL2Rvd25yZXYueG1sUEsBAhQAFAAA&#10;AAgAh07iQLzLrwHQAgAAzwcAAA4AAAAAAAAAAQAgAAAAKgEAAGRycy9lMm9Eb2MueG1sUEsFBgAA&#10;AAAGAAYAWQEAAGwGAAAAAA==&#10;">
                <o:lock v:ext="edit" aspectratio="f"/>
                <v:shape id="文本框 33" o:spid="_x0000_s1026" o:spt="202" type="#_x0000_t202" style="position:absolute;left:0;top:472992;height:1130101;width:3699982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jc w:val="left"/>
                          <w:rPr>
                            <w:rFonts w:hint="default" w:eastAsia="Microsoft YaHei" w:cstheme="minorHAnsi"/>
                            <w:color w:val="333F50" w:themeColor="text2" w:themeShade="BF"/>
                            <w:szCs w:val="21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Cs w:val="21"/>
                          </w:rPr>
                          <w:t>•</w:t>
                        </w:r>
                        <w:r>
                          <w:rPr>
                            <w:rFonts w:hint="default" w:eastAsia="Microsoft YaHei" w:cstheme="minorHAnsi"/>
                            <w:color w:val="333F50" w:themeColor="text2" w:themeShade="BF"/>
                            <w:szCs w:val="21"/>
                            <w:lang w:val="en-US"/>
                          </w:rPr>
                          <w:t xml:space="preserve"> MERN stack, Website development , Backend and Database Design.</w:t>
                        </w:r>
                      </w:p>
                      <w:p>
                        <w:pPr>
                          <w:ind w:firstLine="210" w:firstLineChars="10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Cs w:val="21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Cs w:val="21"/>
                            <w:lang w:val="en-US"/>
                          </w:rPr>
                          <w:t>Javascript, Typescript, SCSS, Python, HTML5, CSS3,C#,</w:t>
                        </w:r>
                      </w:p>
                      <w:p>
                        <w:pPr>
                          <w:ind w:left="315" w:leftChars="100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Cs w:val="21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Cs w:val="21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Cs w:val="21"/>
                            <w:lang w:val="en-US"/>
                          </w:rPr>
                          <w:t>React JS, React native, Node JS, MongoDB, Context API, Tailwind,Socket.io, JWT, MERN,</w:t>
                        </w:r>
                      </w:p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Cs w:val="21"/>
                            <w:lang w:val="en-US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Cs w:val="21"/>
                            <w:lang w:val="en-US"/>
                          </w:rPr>
                        </w:pPr>
                      </w:p>
                    </w:txbxContent>
                  </v:textbox>
                </v:shape>
                <v:shape id="文本框 34" o:spid="_x0000_s1026" o:spt="202" type="#_x0000_t202" style="position:absolute;left:84083;top:0;height:447040;width:3004457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color w:val="333F50" w:themeColor="text2" w:themeShade="BF"/>
                            <w:sz w:val="30"/>
                            <w:szCs w:val="3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333F50" w:themeColor="text2" w:themeShade="BF"/>
                            <w:sz w:val="30"/>
                            <w:szCs w:val="30"/>
                            <w:lang w:val="en-US"/>
                          </w:rPr>
                          <w:t>SKILLS AND TECHNOLOGIES</w:t>
                        </w:r>
                      </w:p>
                      <w:p>
                        <w:pPr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imSun" w:hAnsi="SimSun" w:eastAsia="SimSun" w:cs="SimSun"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ragraph">
                  <wp:posOffset>2070100</wp:posOffset>
                </wp:positionV>
                <wp:extent cx="2035810" cy="242062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717" cy="2420573"/>
                          <a:chOff x="-8" y="-326"/>
                          <a:chExt cx="4279" cy="2408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16" y="-63"/>
                            <a:ext cx="4255" cy="2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Innovative fullstack developer skilled in crafting user-centered solutions by merging front-end and back-end expertise. I thrive in dynamic environments, delivering efficient, scalable, and creative solutions. I aim to contribute technical prowess and collaborative spirit to drive projects forward.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-8" y="-326"/>
                            <a:ext cx="3780" cy="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BEE4D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BEE4DA"/>
                                  <w:sz w:val="22"/>
                                  <w:szCs w:val="22"/>
                                </w:rPr>
                                <w:t>PERSONAL SUMMARY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BEE4DA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color w:val="BEE4DA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color w:val="BEE4D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-87.1pt;margin-top:163pt;height:190.6pt;width:160.3pt;z-index:251660288;mso-width-relative:page;mso-height-relative:page;" coordorigin="-8,-326" coordsize="4279,2408" o:gfxdata="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hb4xBNwAAAAMAQAADwAAAAAAAAABACAAAAAiAAAAZHJzL2Rvd25yZXYueG1sUEsBAhQAFAAAAAgA&#10;h07iQPh9sOLMAgAAvQcAAA4AAAAAAAAAAQAgAAAAKwEAAGRycy9lMm9Eb2MueG1sUEsFBgAAAAAG&#10;AAYAWQEAAGkGAAAAAA==&#10;">
                <o:lock v:ext="edit" aspectratio="f"/>
                <v:shape id="文本框 13" o:spid="_x0000_s1026" o:spt="202" type="#_x0000_t202" style="position:absolute;left:16;top:-63;height:2145;width:4255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Innovative fullstack developer skilled in crafting user-centered solutions by merging front-end and back-end expertise. I thrive in dynamic environments, delivering efficient, scalable, and creative solutions. I aim to contribute technical prowess and collaborative spirit to drive projects forward.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-8;top:-326;height:367;width:378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BEE4D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BEE4DA"/>
                            <w:sz w:val="22"/>
                            <w:szCs w:val="22"/>
                          </w:rPr>
                          <w:t>PERSONAL SUMMARY</w:t>
                        </w:r>
                      </w:p>
                      <w:p>
                        <w:pPr>
                          <w:jc w:val="center"/>
                          <w:rPr>
                            <w:color w:val="BEE4DA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jc w:val="center"/>
                          <w:rPr>
                            <w:color w:val="BEE4DA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jc w:val="center"/>
                          <w:rPr>
                            <w:color w:val="BEE4D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imSun" w:hAnsi="SimSun" w:eastAsia="SimSun" w:cs="SimSun"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-1042670</wp:posOffset>
                </wp:positionH>
                <wp:positionV relativeFrom="paragraph">
                  <wp:posOffset>4613275</wp:posOffset>
                </wp:positionV>
                <wp:extent cx="1895475" cy="211518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173" cy="2115162"/>
                          <a:chOff x="0" y="0"/>
                          <a:chExt cx="3851" cy="2198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0" y="405"/>
                            <a:ext cx="3851" cy="1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•</w:t>
                              </w:r>
                              <w:r>
                                <w:rPr>
                                  <w:rFonts w:hint="default" w:eastAsia="Microsoft YaHei" w:cstheme="minorHAnsi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Designing a profound solution to a digital problem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Writing lots of Code</w:t>
                              </w: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Learning New things</w:t>
                              </w: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Pushing boundaries of what I can do with coding</w:t>
                              </w: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Music - I have great vocals</w:t>
                              </w: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Sports - Messi is the Goat</w:t>
                              </w: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0" y="0"/>
                            <a:ext cx="3512" cy="3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color w:val="BEE4D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BEE4DA"/>
                                  <w:sz w:val="22"/>
                                  <w:szCs w:val="22"/>
                                </w:rPr>
                                <w:t>INTERESTS</w:t>
                              </w:r>
                            </w:p>
                            <w:p>
                              <w:pPr>
                                <w:rPr>
                                  <w:color w:val="BEE4D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-82.1pt;margin-top:363.25pt;height:166.55pt;width:149.25pt;z-index:251662336;mso-width-relative:page;mso-height-relative:page;" coordsize="3851,2198" o:gfxdata="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DZY+XO3QAAAA0BAAAP&#10;AAAAAAAAAAEAIAAAACIAAABkcnMvZG93bnJldi54bWxQSwECFAAUAAAACACHTuJAx5wNBr4CAAC2&#10;BwAADgAAAAAAAAABACAAAAAsAQAAZHJzL2Uyb0RvYy54bWxQSwUGAAAAAAYABgBZAQAAXAYAAAAA&#10;">
                <o:lock v:ext="edit" aspectratio="f"/>
                <v:shape id="文本框 18" o:spid="_x0000_s1026" o:spt="202" type="#_x0000_t202" style="position:absolute;left:0;top:405;height:1793;width:3851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105" w:hanging="105" w:hangingChars="50"/>
                          <w:jc w:val="left"/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•</w:t>
                        </w:r>
                        <w:r>
                          <w:rPr>
                            <w:rFonts w:hint="default" w:eastAsia="Microsoft YaHei" w:cstheme="minorHAnsi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Designing a profound solution to a digital problem</w:t>
                        </w:r>
                        <w:r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Writing lots of Code</w:t>
                        </w: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Learning New things</w:t>
                        </w: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Pushing boundaries of what I can do with coding</w:t>
                        </w: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Music - I have great vocals</w:t>
                        </w: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Sports - Messi is the Goat</w:t>
                        </w: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19" o:spid="_x0000_s1026" o:spt="202" type="#_x0000_t202" style="position:absolute;left:0;top:0;height:313;width:3512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color w:val="BEE4D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BEE4DA"/>
                            <w:sz w:val="22"/>
                            <w:szCs w:val="22"/>
                          </w:rPr>
                          <w:t>INTERESTS</w:t>
                        </w:r>
                      </w:p>
                      <w:p>
                        <w:pPr>
                          <w:rPr>
                            <w:color w:val="BEE4D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imSun" w:hAnsi="SimSun" w:eastAsia="SimSun" w:cs="SimSun"/>
          <w:kern w:val="0"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-1012825</wp:posOffset>
                </wp:positionH>
                <wp:positionV relativeFrom="paragraph">
                  <wp:posOffset>6944995</wp:posOffset>
                </wp:positionV>
                <wp:extent cx="1895475" cy="2343150"/>
                <wp:effectExtent l="0" t="0" r="0" b="0"/>
                <wp:wrapNone/>
                <wp:docPr id="35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2343207"/>
                          <a:chOff x="0" y="0"/>
                          <a:chExt cx="3851" cy="2435"/>
                        </a:xfrm>
                      </wpg:grpSpPr>
                      <wps:wsp>
                        <wps:cNvPr id="36" name="文本框 18"/>
                        <wps:cNvSpPr txBox="1"/>
                        <wps:spPr>
                          <a:xfrm>
                            <a:off x="0" y="405"/>
                            <a:ext cx="3851" cy="2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105" w:hanging="110" w:hangingChars="50"/>
                                <w:jc w:val="left"/>
                                <w:rPr>
                                  <w:rFonts w:hint="default" w:eastAsia="Microsoft YaHei" w:cstheme="minorHAnsi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u w:val="single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cstheme="minorHAnsi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u w:val="single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Leadership</w:t>
                              </w:r>
                            </w:p>
                            <w:p>
                              <w:pPr>
                                <w:ind w:left="105" w:hanging="110" w:hangingChars="50"/>
                                <w:jc w:val="left"/>
                                <w:rPr>
                                  <w:rFonts w:hint="default" w:eastAsia="Microsoft YaHei" w:cstheme="minorHAnsi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u w:val="single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•</w:t>
                              </w:r>
                              <w:r>
                                <w:rPr>
                                  <w:rFonts w:hint="default" w:eastAsia="Microsoft YaHei" w:cstheme="minorHAnsi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Assistant General Secretary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:</w:t>
                              </w: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Scripture Union Campus Fellowship, FUTA</w:t>
                              </w: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eastAsia="Microsoft YaHei" w:cstheme="minorHAnsi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•</w:t>
                              </w:r>
                              <w:r>
                                <w:rPr>
                                  <w:rFonts w:hint="default" w:eastAsia="Microsoft YaHei" w:cstheme="minorHAnsi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Frontend lead:</w:t>
                              </w: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eastAsia="Microsoft YaHei" w:cstheme="minorHAnsi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eastAsia="Microsoft YaHei" w:cstheme="minorHAnsi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  <w:t>BekkahAi.io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FFFFFF" w:themeColor="background1"/>
                                  <w:szCs w:val="2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105" w:hanging="105" w:hangingChars="50"/>
                                <w:jc w:val="left"/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19"/>
                        <wps:cNvSpPr txBox="1"/>
                        <wps:spPr>
                          <a:xfrm>
                            <a:off x="0" y="0"/>
                            <a:ext cx="3707" cy="3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b/>
                                  <w:bCs/>
                                  <w:color w:val="BEE4DA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BEE4DA"/>
                                  <w:sz w:val="22"/>
                                  <w:szCs w:val="22"/>
                                  <w:lang w:val="en-US"/>
                                </w:rPr>
                                <w:t>Additional Experiences</w:t>
                              </w:r>
                            </w:p>
                            <w:p>
                              <w:pPr>
                                <w:rPr>
                                  <w:b/>
                                  <w:bCs/>
                                  <w:color w:val="BEE4D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-79.75pt;margin-top:546.85pt;height:184.5pt;width:149.25pt;z-index:251671552;mso-width-relative:page;mso-height-relative:page;" coordsize="3851,2435" o:gfxdata="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ArBu4/3QAA&#10;AA4BAAAPAAAAAAAAAAEAIAAAACIAAABkcnMvZG93bnJldi54bWxQSwECFAAUAAAACACHTuJAFNUM&#10;58QCAAC2BwAADgAAAAAAAAABACAAAAAsAQAAZHJzL2Uyb0RvYy54bWxQSwUGAAAAAAYABgBZAQAA&#10;YgYAAAAA&#10;">
                <o:lock v:ext="edit" aspectratio="f"/>
                <v:shape id="文本框 18" o:spid="_x0000_s1026" o:spt="202" type="#_x0000_t202" style="position:absolute;left:0;top:405;height:2030;width:3851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105" w:hanging="110" w:hangingChars="50"/>
                          <w:jc w:val="left"/>
                          <w:rPr>
                            <w:rFonts w:hint="default" w:eastAsia="Microsoft YaHei" w:cstheme="minorHAnsi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u w:val="single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cstheme="minorHAnsi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u w:val="single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Leadership</w:t>
                        </w:r>
                      </w:p>
                      <w:p>
                        <w:pPr>
                          <w:ind w:left="105" w:hanging="110" w:hangingChars="50"/>
                          <w:jc w:val="left"/>
                          <w:rPr>
                            <w:rFonts w:hint="default" w:eastAsia="Microsoft YaHei" w:cstheme="minorHAnsi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u w:val="single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•</w:t>
                        </w:r>
                        <w:r>
                          <w:rPr>
                            <w:rFonts w:hint="default" w:eastAsia="Microsoft YaHei" w:cstheme="minorHAnsi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Assistant General Secretary</w:t>
                        </w:r>
                        <w:r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:</w:t>
                        </w: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Scripture Union Campus Fellowship, FUTA</w:t>
                        </w: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eastAsia="Microsoft YaHei" w:cstheme="minorHAnsi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eastAsia="Microsoft YaHei" w:cstheme="minorHAnsi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•</w:t>
                        </w:r>
                        <w:r>
                          <w:rPr>
                            <w:rFonts w:hint="default" w:eastAsia="Microsoft YaHei" w:cstheme="minorHAnsi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Frontend lead:</w:t>
                        </w: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eastAsia="Microsoft YaHei" w:cstheme="minorHAnsi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eastAsia="Microsoft YaHei" w:cstheme="minorHAnsi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  <w:t>BekkahAi.io</w:t>
                        </w:r>
                      </w:p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hint="default" w:ascii="Arial" w:hAnsi="Arial" w:eastAsia="黑体" w:cs="Arial"/>
                            <w:color w:val="FFFFFF" w:themeColor="background1"/>
                            <w:szCs w:val="2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105" w:hanging="105" w:hangingChars="50"/>
                          <w:jc w:val="left"/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19" o:spid="_x0000_s1026" o:spt="202" type="#_x0000_t202" style="position:absolute;left:0;top:0;height:313;width:3707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b/>
                            <w:bCs/>
                            <w:color w:val="BEE4DA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BEE4DA"/>
                            <w:sz w:val="22"/>
                            <w:szCs w:val="22"/>
                            <w:lang w:val="en-US"/>
                          </w:rPr>
                          <w:t>Additional Experiences</w:t>
                        </w:r>
                      </w:p>
                      <w:p>
                        <w:pPr>
                          <w:rPr>
                            <w:b/>
                            <w:bCs/>
                            <w:color w:val="BEE4D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4484370</wp:posOffset>
                </wp:positionV>
                <wp:extent cx="5017770" cy="3412490"/>
                <wp:effectExtent l="0" t="0" r="0" b="0"/>
                <wp:wrapNone/>
                <wp:docPr id="25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7770" cy="3412491"/>
                          <a:chOff x="-827501" y="0"/>
                          <a:chExt cx="4827278" cy="3412675"/>
                        </a:xfrm>
                      </wpg:grpSpPr>
                      <wps:wsp>
                        <wps:cNvPr id="28" name="文本框 21"/>
                        <wps:cNvSpPr txBox="1"/>
                        <wps:spPr>
                          <a:xfrm>
                            <a:off x="-811618" y="443254"/>
                            <a:ext cx="4811395" cy="2969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 w:hanging="420" w:firstLineChars="0"/>
                                <w:jc w:val="left"/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ECommerce Platform - 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Mazamaza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January 2023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- ( Multi vendor E-commerce platform )</w:t>
                              </w:r>
                            </w:p>
                            <w:p>
                              <w:pPr>
                                <w:spacing w:line="240" w:lineRule="auto"/>
                                <w:ind w:left="105" w:hanging="100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Built a robust and secure backend using NodeJS and MongoDB,</w:t>
                              </w:r>
                            </w:p>
                            <w:p>
                              <w:pPr>
                                <w:spacing w:line="240" w:lineRule="auto"/>
                                <w:ind w:left="100" w:hanging="100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Used modern and advanced state management technologies like React Context API</w:t>
                              </w:r>
                            </w:p>
                            <w:p>
                              <w:pPr>
                                <w:spacing w:line="240" w:lineRule="auto"/>
                                <w:ind w:left="100" w:hanging="100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built complex seller and admin Dashboard and CMS to properply Manage the application</w:t>
                              </w:r>
                            </w:p>
                            <w:p>
                              <w:pPr>
                                <w:spacing w:line="240" w:lineRule="auto"/>
                                <w:ind w:left="100" w:hanging="100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 w:hanging="420" w:firstLineChars="0"/>
                                <w:jc w:val="left"/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Dating Platform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Christian reals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October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22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- Advanced Social Media Platform</w:t>
                              </w:r>
                            </w:p>
                            <w:p>
                              <w:pPr>
                                <w:spacing w:line="240" w:lineRule="auto"/>
                                <w:ind w:left="105" w:hanging="100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converted the figma designs into intuitive and functional User Interface in ReactJS.</w:t>
                              </w:r>
                            </w:p>
                            <w:p>
                              <w:pPr>
                                <w:spacing w:line="240" w:lineRule="auto"/>
                                <w:ind w:left="100" w:hanging="100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built a high performance backend and database system running on Node, express, and MongoDB</w:t>
                              </w: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built a modern admin dashboard to manage the entire application.</w:t>
                              </w: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文本框 22"/>
                        <wps:cNvSpPr txBox="1"/>
                        <wps:spPr>
                          <a:xfrm>
                            <a:off x="-827501" y="0"/>
                            <a:ext cx="3815639" cy="38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333F50" w:themeColor="text2" w:themeShade="BF"/>
                                  <w:sz w:val="30"/>
                                  <w:szCs w:val="30"/>
                                  <w:lang w:val="en-US"/>
                                </w:rPr>
                                <w:t xml:space="preserve">TECHNICAL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85.15pt;margin-top:353.1pt;height:268.7pt;width:395.1pt;z-index:251668480;mso-width-relative:page;mso-height-relative:page;" coordorigin="-827501,0" coordsize="4827278,3412675" o:gfxdata="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bzGnN2wAAAAwBAAAPAAAAAAAAAAEAIAAAACIAAABk&#10;cnMvZG93bnJldi54bWxQSwECFAAUAAAACACHTuJAJi3wpucCAADdBwAADgAAAAAAAAABACAAAAAq&#10;AQAAZHJzL2Uyb0RvYy54bWxQSwUGAAAAAAYABgBZAQAAgwYAAAAA&#10;">
                <o:lock v:ext="edit" aspectratio="f"/>
                <v:shape id="文本框 21" o:spid="_x0000_s1026" o:spt="202" type="#_x0000_t202" style="position:absolute;left:-811618;top:443254;height:2969421;width:4811395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jc w:val="left"/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ECommerce Platform - </w:t>
                        </w:r>
                      </w:p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Mazamaza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January 2023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 - ( Multi vendor E-commerce platform )</w:t>
                        </w:r>
                      </w:p>
                      <w:p>
                        <w:pPr>
                          <w:spacing w:line="240" w:lineRule="auto"/>
                          <w:ind w:left="105" w:hanging="100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Built a robust and secure backend using NodeJS and MongoDB,</w:t>
                        </w:r>
                      </w:p>
                      <w:p>
                        <w:pPr>
                          <w:spacing w:line="240" w:lineRule="auto"/>
                          <w:ind w:left="100" w:hanging="100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Used modern and advanced state management technologies like React Context API</w:t>
                        </w:r>
                      </w:p>
                      <w:p>
                        <w:pPr>
                          <w:spacing w:line="240" w:lineRule="auto"/>
                          <w:ind w:left="100" w:hanging="100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built complex seller and admin Dashboard and CMS to properply Manage the application</w:t>
                        </w:r>
                      </w:p>
                      <w:p>
                        <w:pPr>
                          <w:spacing w:line="240" w:lineRule="auto"/>
                          <w:ind w:left="100" w:hanging="100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jc w:val="left"/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Dating Platform</w:t>
                        </w:r>
                      </w:p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Christian reals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October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22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 - Advanced Social Media Platform</w:t>
                        </w:r>
                      </w:p>
                      <w:p>
                        <w:pPr>
                          <w:spacing w:line="240" w:lineRule="auto"/>
                          <w:ind w:left="105" w:hanging="100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converted the figma designs into intuitive and functional User Interface in ReactJS.</w:t>
                        </w:r>
                      </w:p>
                      <w:p>
                        <w:pPr>
                          <w:spacing w:line="240" w:lineRule="auto"/>
                          <w:ind w:left="100" w:hanging="100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built a high performance backend and database system running on Node, express, and MongoDB</w:t>
                        </w: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built a modern admin dashboard to manage the entire application.</w:t>
                        </w: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2" o:spid="_x0000_s1026" o:spt="202" type="#_x0000_t202" style="position:absolute;left:-827501;top:0;height:384196;width:3815639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333F50" w:themeColor="text2" w:themeShade="BF"/>
                            <w:sz w:val="30"/>
                            <w:szCs w:val="30"/>
                            <w:lang w:val="en-US"/>
                          </w:rPr>
                          <w:t xml:space="preserve">TECHNICAL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33F50" w:themeColor="text2" w:themeShade="BF"/>
                            <w:sz w:val="30"/>
                            <w:szCs w:val="30"/>
                          </w:rPr>
                          <w:t>EXPERIENCE</w:t>
                        </w:r>
                      </w:p>
                      <w:p>
                        <w:pPr>
                          <w:jc w:val="left"/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imSun" w:hAnsi="SimSun" w:eastAsia="SimSun" w:cs="SimSun"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-1127760</wp:posOffset>
                </wp:positionH>
                <wp:positionV relativeFrom="paragraph">
                  <wp:posOffset>-382270</wp:posOffset>
                </wp:positionV>
                <wp:extent cx="2122805" cy="64262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070" cy="642620"/>
                          <a:chOff x="317" y="-33"/>
                          <a:chExt cx="4385" cy="518"/>
                        </a:xfrm>
                      </wpg:grpSpPr>
                      <wps:wsp>
                        <wps:cNvPr id="7" name="文本框 2"/>
                        <wps:cNvSpPr txBox="1"/>
                        <wps:spPr>
                          <a:xfrm>
                            <a:off x="317" y="-33"/>
                            <a:ext cx="4293" cy="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jc w:val="left"/>
                                <w:rPr>
                                  <w:rFonts w:hint="default" w:ascii="Arial" w:hAnsi="Arial" w:cs="Arial"/>
                                  <w:color w:val="BEE4D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/>
                                  <w:bCs/>
                                  <w:color w:val="BEE4DA"/>
                                  <w:spacing w:val="20"/>
                                  <w:sz w:val="28"/>
                                  <w:szCs w:val="28"/>
                                  <w:lang w:val="en-US"/>
                                </w:rPr>
                                <w:t>AYOMIKUN FALUYI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Arial" w:hAnsi="Arial" w:cs="Arial"/>
                                  <w:color w:val="BEE4DA"/>
                                  <w:sz w:val="32"/>
                                  <w:szCs w:val="32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Arial" w:hAnsi="Arial" w:eastAsia="黑体" w:cs="Arial"/>
                                  <w:b/>
                                  <w:bCs/>
                                  <w:color w:val="BEE4DA"/>
                                  <w:spacing w:val="20"/>
                                  <w:sz w:val="32"/>
                                  <w:szCs w:val="32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color w:val="BEE4DA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5" y="228"/>
                            <a:ext cx="4317" cy="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ROLE: FULLSTACK ENGINEER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88.8pt;margin-top:-30.1pt;height:50.6pt;width:167.15pt;z-index:251661312;mso-width-relative:page;mso-height-relative:page;" coordorigin="317,-33" coordsize="4385,518" o:gfxdata="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VyR0qNoAAAALAQAADwAAAAAAAAABACAAAAAiAAAAZHJzL2Rvd25yZXYueG1sUEsBAhQA&#10;FAAAAAgAh07iQKqaI8LUAgAAywYAAA4AAAAAAAAAAQAgAAAAKQEAAGRycy9lMm9Eb2MueG1sUEsF&#10;BgAAAAAGAAYAWQEAAG8GAAAAAA==&#10;">
                <o:lock v:ext="edit" aspectratio="f"/>
                <v:shape id="文本框 2" o:spid="_x0000_s1026" o:spt="202" type="#_x0000_t202" style="position:absolute;left:317;top:-33;height:291;width:4293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jc w:val="left"/>
                          <w:rPr>
                            <w:rFonts w:hint="default" w:ascii="Arial" w:hAnsi="Arial" w:cs="Arial"/>
                            <w:color w:val="BEE4DA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/>
                            <w:bCs/>
                            <w:color w:val="BEE4DA"/>
                            <w:spacing w:val="20"/>
                            <w:sz w:val="28"/>
                            <w:szCs w:val="28"/>
                            <w:lang w:val="en-US"/>
                          </w:rPr>
                          <w:t>AYOMIKUN FALUYI</w:t>
                        </w:r>
                      </w:p>
                      <w:p>
                        <w:pPr>
                          <w:jc w:val="center"/>
                          <w:rPr>
                            <w:rFonts w:ascii="Arial" w:hAnsi="Arial" w:cs="Arial"/>
                            <w:color w:val="BEE4DA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snapToGrid w:val="0"/>
                          <w:spacing w:line="360" w:lineRule="auto"/>
                          <w:jc w:val="center"/>
                          <w:rPr>
                            <w:rFonts w:ascii="Arial" w:hAnsi="Arial" w:eastAsia="黑体" w:cs="Arial"/>
                            <w:b/>
                            <w:bCs/>
                            <w:color w:val="BEE4DA"/>
                            <w:spacing w:val="20"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jc w:val="center"/>
                          <w:rPr>
                            <w:color w:val="BEE4DA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385;top:228;height:257;width:4317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ROLE: FULLSTACK ENGINEER</w:t>
                        </w:r>
                      </w:p>
                      <w:p>
                        <w:pPr>
                          <w:jc w:val="center"/>
                          <w:rPr>
                            <w:rFonts w:hint="default"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3162300</wp:posOffset>
                </wp:positionV>
                <wp:extent cx="2333625" cy="0"/>
                <wp:effectExtent l="0" t="15875" r="9525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7pt;margin-top:249pt;height:0pt;width:183.75pt;z-index:251667456;mso-width-relative:page;mso-height-relative:page;" filled="f" stroked="t" coordsize="21600,21600" o:gfxdata="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cGZdbXAAAACwEAAA8AAAAA&#10;AAAAAQAgAAAAIgAAAGRycy9kb3ducmV2LnhtbFBLAQIUABQAAAAIAIdO4kAdKtie3AEAAOEDAAAO&#10;AAAAAAAAAAEAIAAAACYBAABkcnMvZTJvRG9jLnhtbFBLBQYAAAAABgAGAFkBAAB0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2745740</wp:posOffset>
                </wp:positionV>
                <wp:extent cx="5001260" cy="1575435"/>
                <wp:effectExtent l="0" t="0" r="0" b="0"/>
                <wp:wrapNone/>
                <wp:docPr id="2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260" cy="1575435"/>
                          <a:chOff x="-829945" y="0"/>
                          <a:chExt cx="4811395" cy="1575520"/>
                        </a:xfrm>
                      </wpg:grpSpPr>
                      <wps:wsp>
                        <wps:cNvPr id="4" name="文本框 21"/>
                        <wps:cNvSpPr txBox="1"/>
                        <wps:spPr>
                          <a:xfrm>
                            <a:off x="-829945" y="462305"/>
                            <a:ext cx="4811395" cy="111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 w:hanging="420" w:firstLineChars="0"/>
                                <w:jc w:val="left"/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B.ENG Computer Engineering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Federal University of Technology Akure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September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19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Semptember 2024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High school Diploma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Fountain International High School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(2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012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2018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22"/>
                        <wps:cNvSpPr txBox="1"/>
                        <wps:spPr>
                          <a:xfrm>
                            <a:off x="-827405" y="0"/>
                            <a:ext cx="3815715" cy="447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333F50" w:themeColor="text2" w:themeShade="BF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333F50" w:themeColor="text2" w:themeShade="BF"/>
                                  <w:sz w:val="30"/>
                                  <w:szCs w:val="30"/>
                                  <w:lang w:val="en-US"/>
                                </w:rPr>
                                <w:t>EDUCATION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86.8pt;margin-top:216.2pt;height:124.05pt;width:393.8pt;z-index:251666432;mso-width-relative:page;mso-height-relative:page;" coordorigin="-829945,0" coordsize="4811395,1575520" o:gfxdata="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Bh8k77bAAAACwEAAA8AAAAAAAAAAQAgAAAAIgAAAGRycy9kb3ducmV2Lnht&#10;bFBLAQIUABQAAAAIAIdO4kB0miV42gIAANoHAAAOAAAAAAAAAAEAIAAAACoBAABkcnMvZTJvRG9j&#10;LnhtbFBLBQYAAAAABgAGAFkBAAB2BgAAAAA=&#10;">
                <o:lock v:ext="edit" aspectratio="f"/>
                <v:shape id="文本框 21" o:spid="_x0000_s1026" o:spt="202" type="#_x0000_t202" style="position:absolute;left:-829945;top:462305;height:1113215;width:4811395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ind w:left="420" w:leftChars="0" w:hanging="420" w:firstLineChars="0"/>
                          <w:jc w:val="left"/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B.ENG Computer Engineering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Federal University of Technology Akure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September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19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 Semptember 2024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)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High school Diploma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Fountain International High School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(2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012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 2018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)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2" o:spid="_x0000_s1026" o:spt="202" type="#_x0000_t202" style="position:absolute;left:-827405;top:0;height:447699;width:3815715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color w:val="333F50" w:themeColor="text2" w:themeShade="BF"/>
                            <w:sz w:val="30"/>
                            <w:szCs w:val="30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b/>
                            <w:bCs/>
                            <w:color w:val="333F50" w:themeColor="text2" w:themeShade="BF"/>
                            <w:sz w:val="30"/>
                            <w:szCs w:val="30"/>
                            <w:lang w:val="en-US"/>
                          </w:rPr>
                          <w:t>EDUCATION</w:t>
                        </w:r>
                      </w:p>
                      <w:p>
                        <w:pPr>
                          <w:jc w:val="left"/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4898390</wp:posOffset>
                </wp:positionV>
                <wp:extent cx="2541905" cy="4445"/>
                <wp:effectExtent l="0" t="15875" r="10795" b="177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1905" cy="4445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2.8pt;margin-top:385.7pt;height:0.35pt;width:200.15pt;z-index:251670528;mso-width-relative:page;mso-height-relative:page;" filled="f" stroked="t" coordsize="21600,21600" o:gfxdata="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sGFz9kA&#10;AAALAQAADwAAAAAAAAABACAAAAAiAAAAZHJzL2Rvd25yZXYueG1sUEsBAhQAFAAAAAgAh07iQHER&#10;rfrlAQAA7gMAAA4AAAAAAAAAAQAgAAAAKAEAAGRycy9lMm9Eb2MueG1sUEsFBgAAAAAGAAYAWQEA&#10;AH8FAAAAAA=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-53340</wp:posOffset>
                </wp:positionV>
                <wp:extent cx="2333625" cy="0"/>
                <wp:effectExtent l="0" t="15875" r="9525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3005" y="786130"/>
                          <a:ext cx="2333625" cy="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9pt;margin-top:-4.2pt;height:0pt;width:183.75pt;z-index:251665408;mso-width-relative:page;mso-height-relative:page;" filled="f" stroked="t" coordsize="21600,21600" o:gfxdata="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2Vkt9YA&#10;AAAJAQAADwAAAAAAAAABACAAAAAiAAAAZHJzL2Rvd25yZXYueG1sUEsBAhQAFAAAAAgAh07iQG7n&#10;e9PoAQAA6gMAAA4AAAAAAAAAAQAgAAAAJQEAAGRycy9lMm9Eb2MueG1sUEsFBgAAAAAGAAYAWQEA&#10;AH8FAAAAAA=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-493395</wp:posOffset>
                </wp:positionV>
                <wp:extent cx="5001260" cy="3362325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260" cy="3362507"/>
                          <a:chOff x="-829945" y="0"/>
                          <a:chExt cx="4811395" cy="3362507"/>
                        </a:xfrm>
                      </wpg:grpSpPr>
                      <wps:wsp>
                        <wps:cNvPr id="21" name="文本框 21"/>
                        <wps:cNvSpPr txBox="1"/>
                        <wps:spPr>
                          <a:xfrm>
                            <a:off x="-829945" y="462305"/>
                            <a:ext cx="4811395" cy="29002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ind w:left="420" w:leftChars="0" w:hanging="420" w:firstLineChars="0"/>
                                <w:jc w:val="left"/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Frontend lead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BekkahAI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June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22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June 2023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 xml:space="preserve">I developed the companies portfolio website to meet modern standards using React and Tailwind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instrText xml:space="preserve"> HYPERLINK "https://www.bekkahai.io" </w:instrTex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 xml:space="preserve"> bekkahai.io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fldChar w:fldCharType="end"/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) .</w:t>
                              </w: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gave innovative and creative contributions to projects.</w:t>
                              </w: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Arial" w:hAnsi="Arial" w:eastAsia="黑体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hint="default"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Built Multiple applications, some included administrative dashboards Using react.</w:t>
                              </w: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Arial" w:hAnsi="Arial" w:eastAsia="黑体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hint="default"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lead the frontend team for the food soldier website and mobile application.</w:t>
                              </w: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hint="default"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built a library to create reusable components while working on an HTML project.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ind w:left="420" w:leftChars="0" w:hanging="420" w:firstLineChars="0"/>
                                <w:jc w:val="left"/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b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Fullstack Engineer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>Freelance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August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20 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  <w:lang w:val="en-US"/>
                                </w:rPr>
                                <w:t xml:space="preserve"> Present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/>
                                <w:ind w:left="105" w:hanging="100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combined frontend and backend expertise to deliver powerful solutions</w:t>
                              </w:r>
                            </w:p>
                            <w:p>
                              <w:pPr>
                                <w:spacing w:line="240" w:lineRule="auto"/>
                                <w:ind w:left="100" w:hanging="100" w:hangingChars="50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worked closely with clients to build their Ideas and made suggestions where necessary.</w:t>
                              </w:r>
                            </w:p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黑体" w:cs="Arial"/>
                                  <w:color w:val="333F50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I ensured effective communication with clients and made sure to carry them along.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ascii="Arial" w:hAnsi="Arial" w:eastAsia="黑体" w:cs="Arial"/>
                                  <w:color w:val="333F50" w:themeColor="text2" w:themeShade="BF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-827501" y="0"/>
                            <a:ext cx="3815639" cy="384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  <w:t>WORK EXPERIENCE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333F50" w:themeColor="text2" w:themeShade="BF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90.35pt;margin-top:-38.85pt;height:264.75pt;width:393.8pt;z-index:251663360;mso-width-relative:page;mso-height-relative:page;" coordorigin="-829945,0" coordsize="4811395,3362507" o:gfxdata="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MoWRajbAAAACwEAAA8AAAAAAAAAAQAgAAAAIgAAAGRycy9kb3ducmV2Lnht&#10;bFBLAQIUABQAAAAIAIdO4kBjqUmX2gIAAN0HAAAOAAAAAAAAAAEAIAAAACoBAABkcnMvZTJvRG9j&#10;LnhtbFBLBQYAAAAABgAGAFkBAAB2BgAAAAA=&#10;">
                <o:lock v:ext="edit" aspectratio="f"/>
                <v:shape id="文本框 21" o:spid="_x0000_s1026" o:spt="202" type="#_x0000_t202" style="position:absolute;left:-829945;top:462305;height:2900202;width:481139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ind w:left="420" w:leftChars="0" w:hanging="420" w:firstLineChars="0"/>
                          <w:jc w:val="left"/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Frontend lead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BekkahAI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June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22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 June 2023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)</w:t>
                        </w: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 xml:space="preserve">I developed the companies portfolio website to meet modern standards using React and Tailwind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instrText xml:space="preserve"> HYPERLINK "https://www.bekkahai.io" </w:instrTex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 xml:space="preserve"> bekkahai.io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fldChar w:fldCharType="end"/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) .</w:t>
                        </w: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gave innovative and creative contributions to projects.</w:t>
                        </w: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hint="default" w:ascii="Arial" w:hAnsi="Arial" w:eastAsia="黑体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hint="default" w:eastAsia="Microsoft YaHei" w:cstheme="minorHAnsi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Built Multiple applications, some included administrative dashboards Using react.</w:t>
                        </w: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hint="default" w:ascii="Arial" w:hAnsi="Arial" w:eastAsia="黑体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hint="default" w:eastAsia="Microsoft YaHei" w:cstheme="minorHAnsi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lead the frontend team for the food soldier website and mobile application.</w:t>
                        </w: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hint="default" w:eastAsia="Microsoft YaHei" w:cstheme="minorHAnsi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built a library to create reusable components while working on an HTML project.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ind w:left="420" w:leftChars="0" w:hanging="420" w:firstLineChars="0"/>
                          <w:jc w:val="left"/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b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Fullstack Engineer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>Freelance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 August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20 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  <w:lang w:val="en-US"/>
                          </w:rPr>
                          <w:t xml:space="preserve"> Present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4"/>
                            <w:szCs w:val="24"/>
                          </w:rPr>
                          <w:t>)</w:t>
                        </w:r>
                      </w:p>
                      <w:p>
                        <w:pPr>
                          <w:spacing w:line="240" w:lineRule="auto"/>
                          <w:ind w:left="105" w:hanging="100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combined frontend and backend expertise to deliver powerful solutions</w:t>
                        </w:r>
                      </w:p>
                      <w:p>
                        <w:pPr>
                          <w:spacing w:line="240" w:lineRule="auto"/>
                          <w:ind w:left="100" w:hanging="100" w:hangingChars="50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worked closely with clients to build their Ideas and made suggestions where necessary.</w:t>
                        </w:r>
                      </w:p>
                      <w:p>
                        <w:pPr>
                          <w:spacing w:line="240" w:lineRule="auto"/>
                          <w:jc w:val="left"/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Microsoft YaHei" w:cstheme="minorHAnsi"/>
                            <w:color w:val="333F50" w:themeColor="text2" w:themeShade="BF"/>
                            <w:sz w:val="20"/>
                            <w:szCs w:val="20"/>
                          </w:rPr>
                          <w:t>•</w:t>
                        </w:r>
                        <w:r>
                          <w:rPr>
                            <w:rFonts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黑体" w:cs="Arial"/>
                            <w:color w:val="333F50" w:themeColor="text2" w:themeShade="BF"/>
                            <w:sz w:val="20"/>
                            <w:szCs w:val="20"/>
                            <w:lang w:val="en-US"/>
                          </w:rPr>
                          <w:t>I ensured effective communication with clients and made sure to carry them along.</w:t>
                        </w:r>
                      </w:p>
                      <w:p>
                        <w:pPr>
                          <w:jc w:val="left"/>
                          <w:rPr>
                            <w:rFonts w:ascii="Arial" w:hAnsi="Arial" w:eastAsia="黑体" w:cs="Arial"/>
                            <w:color w:val="333F50" w:themeColor="text2" w:themeShade="BF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2" o:spid="_x0000_s1026" o:spt="202" type="#_x0000_t202" style="position:absolute;left:-827501;top:0;height:384196;width:3815639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33F50" w:themeColor="text2" w:themeShade="BF"/>
                            <w:sz w:val="30"/>
                            <w:szCs w:val="30"/>
                          </w:rPr>
                          <w:t>WORK EXPERIENCE</w:t>
                        </w:r>
                      </w:p>
                      <w:p>
                        <w:pPr>
                          <w:jc w:val="left"/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rPr>
                            <w:color w:val="333F50" w:themeColor="text2" w:themeShade="BF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imSun" w:hAnsi="SimSun" w:eastAsia="SimSun" w:cs="SimSun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margin">
                  <wp:posOffset>-914400</wp:posOffset>
                </wp:positionV>
                <wp:extent cx="2132965" cy="10691495"/>
                <wp:effectExtent l="0" t="0" r="635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965" cy="106914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-90pt;margin-top:-72pt;height:841.85pt;width:167.95pt;mso-position-vertical-relative:margin;z-index:251659264;v-text-anchor:middle;mso-width-relative:page;mso-height-relative:page;" fillcolor="#333F50 [2415]" filled="t" stroked="f" coordsize="21600,21600" o:gfxdata="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BpRGzaAAAADgEAAA8A&#10;AAAAAAAAAQAgAAAAIgAAAGRycy9kb3ducmV2LnhtbFBLAQIUABQAAAAIAIdO4kDka/1thwIAAPoE&#10;AAAOAAAAAAAAAAEAIAAAACk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23C2A6"/>
    <w:multiLevelType w:val="singleLevel"/>
    <w:tmpl w:val="BC23C2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B5D22CB"/>
    <w:multiLevelType w:val="singleLevel"/>
    <w:tmpl w:val="EB5D22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CE5FF61"/>
    <w:multiLevelType w:val="singleLevel"/>
    <w:tmpl w:val="6CE5FF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64CD0"/>
    <w:rsid w:val="00214225"/>
    <w:rsid w:val="00215188"/>
    <w:rsid w:val="0029196B"/>
    <w:rsid w:val="002A289C"/>
    <w:rsid w:val="00433A7A"/>
    <w:rsid w:val="005B601A"/>
    <w:rsid w:val="0069122B"/>
    <w:rsid w:val="0077431B"/>
    <w:rsid w:val="00957284"/>
    <w:rsid w:val="009D4A11"/>
    <w:rsid w:val="00A31C23"/>
    <w:rsid w:val="00B442BD"/>
    <w:rsid w:val="00B90801"/>
    <w:rsid w:val="00D05D2A"/>
    <w:rsid w:val="00D36F73"/>
    <w:rsid w:val="00DE42E4"/>
    <w:rsid w:val="00F32E1C"/>
    <w:rsid w:val="00F60E81"/>
    <w:rsid w:val="153C0500"/>
    <w:rsid w:val="16E64CD0"/>
    <w:rsid w:val="3ADC48A5"/>
    <w:rsid w:val="3D4E691C"/>
    <w:rsid w:val="479F202F"/>
    <w:rsid w:val="5ABC0512"/>
    <w:rsid w:val="66584754"/>
    <w:rsid w:val="76136076"/>
    <w:rsid w:val="7F5B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2"/>
    <w:link w:val="5"/>
    <w:qFormat/>
    <w:uiPriority w:val="99"/>
    <w:rPr>
      <w:sz w:val="18"/>
      <w:szCs w:val="18"/>
    </w:rPr>
  </w:style>
  <w:style w:type="character" w:customStyle="1" w:styleId="8">
    <w:name w:val="页脚 Char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OMIKUN\AppData\Roaming\kingsoft\office6\templates\download\9e438ca3\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4">
      <a:majorFont>
        <a:latin typeface="Arial"/>
        <a:ea typeface="宋体"/>
        <a:cs typeface=""/>
      </a:majorFont>
      <a:minorFont>
        <a:latin typeface="Arial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Resume.docx</Template>
  <Pages>1</Pages>
  <Words>0</Words>
  <Characters>0</Characters>
  <Lines>1</Lines>
  <Paragraphs>1</Paragraphs>
  <TotalTime>344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2023-10-30T19:59:00Z</dcterms:created>
  <dc:creator>AYOMIKUN</dc:creator>
  <dc:description>rs-idea</dc:description>
  <cp:lastModifiedBy>Ayomikun faluyi</cp:lastModifiedBy>
  <dcterms:modified xsi:type="dcterms:W3CDTF">2023-11-07T20:31:15Z</dcterms:modified>
  <dc:title>rs-idea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F617451A65D844E28D9026B9B6779E88_11</vt:lpwstr>
  </property>
  <property fmtid="{D5CDD505-2E9C-101B-9397-08002B2CF9AE}" pid="3" name="KSOProductBuildVer">
    <vt:lpwstr>1033-12.2.0.13266</vt:lpwstr>
  </property>
</Properties>
</file>